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right" w:tblpY="445"/>
        <w:tblW w:w="5474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247"/>
      </w:tblGrid>
      <w:tr w:rsidR="00D51E7C" w:rsidRPr="00CF1A49" w14:paraId="3C9AD59E" w14:textId="77777777" w:rsidTr="00D51E7C">
        <w:trPr>
          <w:trHeight w:hRule="exact" w:val="1232"/>
        </w:trPr>
        <w:tc>
          <w:tcPr>
            <w:tcW w:w="10247" w:type="dxa"/>
            <w:tcMar>
              <w:top w:w="0" w:type="dxa"/>
              <w:bottom w:w="0" w:type="dxa"/>
            </w:tcMar>
          </w:tcPr>
          <w:p w14:paraId="0D6DE55A" w14:textId="77777777" w:rsidR="00D51E7C" w:rsidRPr="004B4D4F" w:rsidRDefault="00D51E7C" w:rsidP="00D51E7C">
            <w:pPr>
              <w:pStyle w:val="ContactInfo"/>
              <w:rPr>
                <w:sz w:val="52"/>
                <w:szCs w:val="52"/>
              </w:rPr>
            </w:pPr>
            <w:r w:rsidRPr="004B4D4F">
              <w:rPr>
                <w:sz w:val="52"/>
                <w:szCs w:val="52"/>
              </w:rPr>
              <w:t xml:space="preserve">Ramya </w:t>
            </w:r>
            <w:proofErr w:type="spellStart"/>
            <w:r w:rsidRPr="004B4D4F">
              <w:rPr>
                <w:sz w:val="52"/>
                <w:szCs w:val="52"/>
              </w:rPr>
              <w:t>Bondalapati</w:t>
            </w:r>
            <w:proofErr w:type="spellEnd"/>
          </w:p>
          <w:p w14:paraId="4C0456C1" w14:textId="77777777" w:rsidR="00D51E7C" w:rsidRDefault="00D51E7C" w:rsidP="00D51E7C">
            <w:pPr>
              <w:pStyle w:val="ContactInfo"/>
              <w:jc w:val="left"/>
              <w:rPr>
                <w:b/>
                <w:color w:val="1D824C" w:themeColor="accent1"/>
              </w:rPr>
            </w:pPr>
            <w:r>
              <w:t xml:space="preserve">                                                                         </w:t>
            </w:r>
            <w:r w:rsidRPr="00CF1A49">
              <w:t xml:space="preserve"> </w:t>
            </w:r>
            <w:r>
              <w:t xml:space="preserve">T:(757) 381-9521                                                                                                          </w:t>
            </w:r>
          </w:p>
          <w:p w14:paraId="5D8118A2" w14:textId="77777777" w:rsidR="00D51E7C" w:rsidRPr="00CF1A49" w:rsidRDefault="00D51E7C" w:rsidP="00D51E7C">
            <w:pPr>
              <w:pStyle w:val="ContactInfoEmphasis"/>
              <w:contextualSpacing w:val="0"/>
            </w:pPr>
            <w:r>
              <w:t>E:rbond001@odu.edu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5424729B6EFF460B8BB4551DF483D657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13AA647A80D840D48995E9C303DD5E62"/>
                </w:placeholder>
                <w:temporary/>
                <w:showingPlcHdr/>
                <w15:appearance w15:val="hidden"/>
              </w:sdtPr>
              <w:sdtContent>
                <w:r w:rsidRPr="00CF1A49">
                  <w:t>LinkedIn Profile</w:t>
                </w:r>
              </w:sdtContent>
            </w:sdt>
            <w:r>
              <w:t xml:space="preserve">: </w:t>
            </w:r>
            <w:hyperlink r:id="rId7" w:history="1">
              <w:r w:rsidRPr="004B4D4F">
                <w:rPr>
                  <w:b w:val="0"/>
                  <w:color w:val="0000FF"/>
                  <w:u w:val="single"/>
                </w:rPr>
                <w:t>https://www.linkedin.com/in/ramya-bondalapati-0350761a2/</w:t>
              </w:r>
            </w:hyperlink>
            <w:r w:rsidRPr="00CF1A49">
              <w:t xml:space="preserve"> </w:t>
            </w:r>
          </w:p>
        </w:tc>
      </w:tr>
      <w:tr w:rsidR="00D51E7C" w:rsidRPr="00CF1A49" w14:paraId="352B6755" w14:textId="77777777" w:rsidTr="00D51E7C">
        <w:trPr>
          <w:trHeight w:val="10"/>
        </w:trPr>
        <w:tc>
          <w:tcPr>
            <w:tcW w:w="10247" w:type="dxa"/>
            <w:tcMar>
              <w:top w:w="432" w:type="dxa"/>
            </w:tcMar>
          </w:tcPr>
          <w:p w14:paraId="1B01F547" w14:textId="77777777" w:rsidR="00D51E7C" w:rsidRPr="00CF1A49" w:rsidRDefault="00D51E7C" w:rsidP="00D51E7C">
            <w:pPr>
              <w:contextualSpacing w:val="0"/>
            </w:pPr>
          </w:p>
        </w:tc>
      </w:tr>
    </w:tbl>
    <w:p w14:paraId="5C43B113" w14:textId="11E0C9E0" w:rsidR="004B4D4F" w:rsidRDefault="004B4D4F" w:rsidP="004B4D4F">
      <w:pPr>
        <w:pStyle w:val="Heading1"/>
      </w:pPr>
      <w:r>
        <w:t xml:space="preserve">OBJECTIVE:  </w:t>
      </w:r>
      <w:r>
        <w:rPr>
          <w:rFonts w:ascii="Arial" w:hAnsi="Arial" w:cs="Arial"/>
          <w:b w:val="0"/>
          <w:bCs/>
          <w:caps w:val="0"/>
          <w:sz w:val="24"/>
          <w:szCs w:val="24"/>
        </w:rPr>
        <w:t>Graduate s</w:t>
      </w:r>
      <w:r w:rsidRPr="004B4D4F">
        <w:rPr>
          <w:rFonts w:ascii="Arial" w:hAnsi="Arial" w:cs="Arial"/>
          <w:b w:val="0"/>
          <w:bCs/>
          <w:caps w:val="0"/>
          <w:sz w:val="24"/>
          <w:szCs w:val="24"/>
        </w:rPr>
        <w:t>tudent looking for internship opportunity.</w:t>
      </w:r>
    </w:p>
    <w:p w14:paraId="4C8CD229" w14:textId="77777777" w:rsidR="004B4D4F" w:rsidRDefault="004B4D4F" w:rsidP="0097790C">
      <w:pPr>
        <w:pStyle w:val="Heading1"/>
      </w:pPr>
    </w:p>
    <w:p w14:paraId="5D34410D" w14:textId="55584346" w:rsidR="00F6133A" w:rsidRDefault="00F6133A" w:rsidP="00F6133A">
      <w:pPr>
        <w:pStyle w:val="Heading1"/>
      </w:pPr>
      <w:r>
        <w:t>E</w:t>
      </w:r>
      <w:r>
        <w:t>DUCATION</w:t>
      </w:r>
      <w:r>
        <w:t>:</w:t>
      </w:r>
    </w:p>
    <w:p w14:paraId="4B0E0A28" w14:textId="156AA089" w:rsidR="00D51E7C" w:rsidRPr="00956734" w:rsidRDefault="00D51E7C" w:rsidP="00D51E7C">
      <w:pPr>
        <w:framePr w:hSpace="180" w:wrap="around" w:vAnchor="text" w:hAnchor="page" w:x="913" w:y="-26"/>
        <w:rPr>
          <w:rFonts w:ascii="Arial" w:hAnsi="Arial" w:cs="Arial"/>
          <w:color w:val="1D824C" w:themeColor="accent1"/>
          <w:sz w:val="28"/>
          <w:szCs w:val="28"/>
        </w:rPr>
      </w:pPr>
      <w:r>
        <w:rPr>
          <w:rFonts w:ascii="Arial" w:hAnsi="Arial" w:cs="Arial"/>
          <w:color w:val="1D824C" w:themeColor="accent1"/>
          <w:sz w:val="28"/>
          <w:szCs w:val="28"/>
        </w:rPr>
        <w:t xml:space="preserve">       </w:t>
      </w:r>
      <w:bookmarkStart w:id="0" w:name="_GoBack"/>
      <w:r w:rsidRPr="00956734">
        <w:rPr>
          <w:rFonts w:ascii="Arial" w:hAnsi="Arial" w:cs="Arial"/>
          <w:color w:val="1D824C" w:themeColor="accent1"/>
          <w:sz w:val="28"/>
          <w:szCs w:val="28"/>
        </w:rPr>
        <w:t xml:space="preserve">Old Dominion </w:t>
      </w:r>
      <w:proofErr w:type="spellStart"/>
      <w:proofErr w:type="gramStart"/>
      <w:r w:rsidRPr="00956734">
        <w:rPr>
          <w:rFonts w:ascii="Arial" w:hAnsi="Arial" w:cs="Arial"/>
          <w:color w:val="1D824C" w:themeColor="accent1"/>
          <w:sz w:val="28"/>
          <w:szCs w:val="28"/>
        </w:rPr>
        <w:t>University,Graduating</w:t>
      </w:r>
      <w:proofErr w:type="spellEnd"/>
      <w:proofErr w:type="gramEnd"/>
      <w:r w:rsidRPr="00956734">
        <w:rPr>
          <w:rFonts w:ascii="Arial" w:hAnsi="Arial" w:cs="Arial"/>
          <w:color w:val="1D824C" w:themeColor="accent1"/>
          <w:sz w:val="28"/>
          <w:szCs w:val="28"/>
        </w:rPr>
        <w:t xml:space="preserve"> in May 2021.</w:t>
      </w:r>
      <w:r>
        <w:rPr>
          <w:rFonts w:ascii="Arial" w:hAnsi="Arial" w:cs="Arial"/>
          <w:color w:val="1D824C" w:themeColor="accent1"/>
          <w:sz w:val="28"/>
          <w:szCs w:val="28"/>
        </w:rPr>
        <w:t xml:space="preserve">              CGPA:4.0 </w:t>
      </w:r>
    </w:p>
    <w:p w14:paraId="74A870C7" w14:textId="19C24419" w:rsidR="00D51E7C" w:rsidRDefault="00D51E7C" w:rsidP="00D51E7C">
      <w:pPr>
        <w:framePr w:hSpace="180" w:wrap="around" w:vAnchor="text" w:hAnchor="page" w:x="913" w:y="-26"/>
      </w:pPr>
      <w:r>
        <w:t xml:space="preserve">              </w:t>
      </w:r>
      <w:r>
        <w:t xml:space="preserve">M.S. in Computer Science. </w:t>
      </w:r>
    </w:p>
    <w:p w14:paraId="7CFB70BC" w14:textId="77777777" w:rsidR="00D51E7C" w:rsidRDefault="00D51E7C" w:rsidP="00D51E7C">
      <w:pPr>
        <w:framePr w:hSpace="180" w:wrap="around" w:vAnchor="text" w:hAnchor="page" w:x="913" w:y="-26"/>
      </w:pPr>
    </w:p>
    <w:p w14:paraId="5520D29C" w14:textId="63A95478" w:rsidR="00D51E7C" w:rsidRPr="00956734" w:rsidRDefault="00D51E7C" w:rsidP="00D51E7C">
      <w:pPr>
        <w:framePr w:hSpace="180" w:wrap="around" w:vAnchor="text" w:hAnchor="page" w:x="913" w:y="-26"/>
        <w:rPr>
          <w:rFonts w:ascii="Arial" w:hAnsi="Arial" w:cs="Arial"/>
          <w:color w:val="1D824C" w:themeColor="accent1"/>
          <w:sz w:val="28"/>
          <w:szCs w:val="28"/>
        </w:rPr>
      </w:pPr>
      <w:r>
        <w:rPr>
          <w:rFonts w:ascii="Arial" w:hAnsi="Arial" w:cs="Arial"/>
          <w:color w:val="1D824C" w:themeColor="accent1"/>
          <w:sz w:val="28"/>
          <w:szCs w:val="28"/>
        </w:rPr>
        <w:t xml:space="preserve">       </w:t>
      </w:r>
      <w:r w:rsidRPr="00956734">
        <w:rPr>
          <w:rFonts w:ascii="Arial" w:hAnsi="Arial" w:cs="Arial"/>
          <w:color w:val="1D824C" w:themeColor="accent1"/>
          <w:sz w:val="28"/>
          <w:szCs w:val="28"/>
        </w:rPr>
        <w:t>V.R. Siddhartha Engineering College,2015-2019.</w:t>
      </w:r>
    </w:p>
    <w:p w14:paraId="2F2DD675" w14:textId="6E07A93E" w:rsidR="00DA59AA" w:rsidRPr="00F6133A" w:rsidRDefault="00D51E7C" w:rsidP="00D51E7C">
      <w:r>
        <w:t xml:space="preserve">    </w:t>
      </w:r>
      <w:r>
        <w:t xml:space="preserve">B.E.in Electronics and Communication Engineering. </w:t>
      </w:r>
      <w:bookmarkEnd w:id="0"/>
      <w:r>
        <w:t xml:space="preserve">               </w:t>
      </w:r>
    </w:p>
    <w:p w14:paraId="74480CF8" w14:textId="006F3045" w:rsidR="00F6133A" w:rsidRDefault="00F6133A" w:rsidP="00486277">
      <w:pPr>
        <w:pStyle w:val="Heading1"/>
      </w:pPr>
      <w:r>
        <w:t>Experience:</w:t>
      </w:r>
    </w:p>
    <w:p w14:paraId="56951520" w14:textId="25FE6602" w:rsidR="00F6133A" w:rsidRDefault="00F6133A" w:rsidP="00F6133A">
      <w:pPr>
        <w:rPr>
          <w:rFonts w:ascii="Arial" w:hAnsi="Arial" w:cs="Arial"/>
          <w:color w:val="1D824C" w:themeColor="accent1"/>
          <w:sz w:val="24"/>
          <w:szCs w:val="24"/>
        </w:rPr>
      </w:pPr>
      <w:r w:rsidRPr="00F6133A">
        <w:rPr>
          <w:rFonts w:ascii="Arial" w:hAnsi="Arial" w:cs="Arial"/>
          <w:color w:val="1D824C" w:themeColor="accent1"/>
          <w:sz w:val="24"/>
          <w:szCs w:val="24"/>
        </w:rPr>
        <w:t xml:space="preserve"> Student Web Developer,</w:t>
      </w:r>
      <w:r w:rsidR="007D265A">
        <w:rPr>
          <w:rFonts w:ascii="Arial" w:hAnsi="Arial" w:cs="Arial"/>
          <w:color w:val="1D824C" w:themeColor="accent1"/>
          <w:sz w:val="24"/>
          <w:szCs w:val="24"/>
        </w:rPr>
        <w:t xml:space="preserve"> </w:t>
      </w:r>
      <w:r w:rsidRPr="00F6133A">
        <w:rPr>
          <w:rFonts w:ascii="Arial" w:hAnsi="Arial" w:cs="Arial"/>
          <w:color w:val="1D824C" w:themeColor="accent1"/>
          <w:sz w:val="24"/>
          <w:szCs w:val="24"/>
        </w:rPr>
        <w:t>ITS,</w:t>
      </w:r>
      <w:r w:rsidR="007D265A">
        <w:rPr>
          <w:rFonts w:ascii="Arial" w:hAnsi="Arial" w:cs="Arial"/>
          <w:color w:val="1D824C" w:themeColor="accent1"/>
          <w:sz w:val="24"/>
          <w:szCs w:val="24"/>
        </w:rPr>
        <w:t xml:space="preserve"> </w:t>
      </w:r>
      <w:r w:rsidRPr="00F6133A">
        <w:rPr>
          <w:rFonts w:ascii="Arial" w:hAnsi="Arial" w:cs="Arial"/>
          <w:color w:val="1D824C" w:themeColor="accent1"/>
          <w:sz w:val="24"/>
          <w:szCs w:val="24"/>
        </w:rPr>
        <w:t>Old Dominion University.</w:t>
      </w:r>
    </w:p>
    <w:p w14:paraId="03049995" w14:textId="0A753E26" w:rsidR="007D265A" w:rsidRDefault="007D265A" w:rsidP="00F6133A">
      <w:pPr>
        <w:rPr>
          <w:rFonts w:ascii="Arial" w:hAnsi="Arial" w:cs="Arial"/>
          <w:color w:val="1D824C" w:themeColor="accent1"/>
          <w:sz w:val="24"/>
          <w:szCs w:val="24"/>
        </w:rPr>
      </w:pPr>
      <w:r>
        <w:rPr>
          <w:rFonts w:ascii="Arial" w:hAnsi="Arial" w:cs="Arial"/>
          <w:color w:val="1D824C" w:themeColor="accent1"/>
          <w:sz w:val="24"/>
          <w:szCs w:val="24"/>
        </w:rPr>
        <w:t xml:space="preserve">      </w:t>
      </w:r>
      <w:r>
        <w:t>Norfolk, VA- August 2019-Currently working</w:t>
      </w:r>
      <w:r>
        <w:t xml:space="preserve">.                       </w:t>
      </w:r>
    </w:p>
    <w:p w14:paraId="02C77D77" w14:textId="292F4A92" w:rsidR="00956734" w:rsidRDefault="00956734" w:rsidP="00F6133A">
      <w:r>
        <w:t xml:space="preserve">     </w:t>
      </w:r>
      <w:r w:rsidR="007D265A">
        <w:t>-Developed a website for students to transfer from other universities to ODU.</w:t>
      </w:r>
    </w:p>
    <w:p w14:paraId="305AE80D" w14:textId="7B471FA8" w:rsidR="007D265A" w:rsidRDefault="007D265A" w:rsidP="00F6133A">
      <w:r>
        <w:t xml:space="preserve">     -Developed a website for Digital Signage websites to show events and announcements </w:t>
      </w:r>
      <w:r w:rsidR="00D51E7C">
        <w:t>and</w:t>
      </w:r>
    </w:p>
    <w:p w14:paraId="4CC6B9D4" w14:textId="77777777" w:rsidR="007D265A" w:rsidRDefault="007D265A" w:rsidP="00F6133A">
      <w:r>
        <w:t xml:space="preserve">      </w:t>
      </w:r>
      <w:r>
        <w:t>admin portal to operate the website.</w:t>
      </w:r>
      <w:r>
        <w:t xml:space="preserve">   </w:t>
      </w:r>
    </w:p>
    <w:p w14:paraId="7ED3CBC2" w14:textId="76DC3462" w:rsidR="007D265A" w:rsidRDefault="007D265A" w:rsidP="007D265A">
      <w:pPr>
        <w:rPr>
          <w:rFonts w:ascii="Arial" w:hAnsi="Arial" w:cs="Arial"/>
          <w:color w:val="1D824C" w:themeColor="accent1"/>
          <w:sz w:val="24"/>
          <w:szCs w:val="24"/>
        </w:rPr>
      </w:pPr>
      <w:r>
        <w:rPr>
          <w:rFonts w:ascii="Arial" w:hAnsi="Arial" w:cs="Arial"/>
          <w:color w:val="1D824C" w:themeColor="accent1"/>
          <w:sz w:val="24"/>
          <w:szCs w:val="24"/>
        </w:rPr>
        <w:t xml:space="preserve"> </w:t>
      </w:r>
      <w:r w:rsidRPr="00F6133A">
        <w:rPr>
          <w:rFonts w:ascii="Arial" w:hAnsi="Arial" w:cs="Arial"/>
          <w:color w:val="1D824C" w:themeColor="accent1"/>
          <w:sz w:val="24"/>
          <w:szCs w:val="24"/>
        </w:rPr>
        <w:t>S</w:t>
      </w:r>
      <w:r>
        <w:rPr>
          <w:rFonts w:ascii="Arial" w:hAnsi="Arial" w:cs="Arial"/>
          <w:color w:val="1D824C" w:themeColor="accent1"/>
          <w:sz w:val="24"/>
          <w:szCs w:val="24"/>
        </w:rPr>
        <w:t>ummer Intern</w:t>
      </w:r>
      <w:r w:rsidRPr="00F6133A">
        <w:rPr>
          <w:rFonts w:ascii="Arial" w:hAnsi="Arial" w:cs="Arial"/>
          <w:color w:val="1D824C" w:themeColor="accent1"/>
          <w:sz w:val="24"/>
          <w:szCs w:val="24"/>
        </w:rPr>
        <w:t>,</w:t>
      </w:r>
      <w:r>
        <w:rPr>
          <w:rFonts w:ascii="Arial" w:hAnsi="Arial" w:cs="Arial"/>
          <w:color w:val="1D824C" w:themeColor="accent1"/>
          <w:sz w:val="24"/>
          <w:szCs w:val="24"/>
        </w:rPr>
        <w:t xml:space="preserve"> </w:t>
      </w:r>
      <w:r>
        <w:rPr>
          <w:rFonts w:ascii="Arial" w:hAnsi="Arial" w:cs="Arial"/>
          <w:color w:val="1D824C" w:themeColor="accent1"/>
          <w:sz w:val="24"/>
          <w:szCs w:val="24"/>
        </w:rPr>
        <w:t>BSNL Office.</w:t>
      </w:r>
    </w:p>
    <w:p w14:paraId="1E3CD833" w14:textId="6217DA8F" w:rsidR="007D265A" w:rsidRDefault="007D265A" w:rsidP="007D265A">
      <w:pPr>
        <w:rPr>
          <w:rFonts w:ascii="Arial" w:hAnsi="Arial" w:cs="Arial"/>
          <w:color w:val="1D824C" w:themeColor="accent1"/>
          <w:sz w:val="24"/>
          <w:szCs w:val="24"/>
        </w:rPr>
      </w:pPr>
      <w:r>
        <w:rPr>
          <w:rFonts w:ascii="Arial" w:hAnsi="Arial" w:cs="Arial"/>
          <w:color w:val="1D824C" w:themeColor="accent1"/>
          <w:sz w:val="24"/>
          <w:szCs w:val="24"/>
        </w:rPr>
        <w:t xml:space="preserve">      </w:t>
      </w:r>
      <w:r>
        <w:t>Vijayawada</w:t>
      </w:r>
      <w:r>
        <w:t xml:space="preserve">, </w:t>
      </w:r>
      <w:r>
        <w:t>AP,</w:t>
      </w:r>
      <w:r w:rsidR="00D51E7C">
        <w:t xml:space="preserve"> </w:t>
      </w:r>
      <w:r>
        <w:t>India</w:t>
      </w:r>
      <w:r>
        <w:t xml:space="preserve">- </w:t>
      </w:r>
      <w:r>
        <w:t>May</w:t>
      </w:r>
      <w:r>
        <w:t xml:space="preserve"> 201</w:t>
      </w:r>
      <w:r>
        <w:t>8-june 2018.</w:t>
      </w:r>
      <w:r>
        <w:t xml:space="preserve"> </w:t>
      </w:r>
    </w:p>
    <w:p w14:paraId="33774724" w14:textId="77777777" w:rsidR="00D51E7C" w:rsidRDefault="007D265A" w:rsidP="007D265A">
      <w:r>
        <w:t xml:space="preserve">     -</w:t>
      </w:r>
      <w:r w:rsidR="00D51E7C">
        <w:t xml:space="preserve">Team lead of four other interns and worked on mobile communication and networking with live </w:t>
      </w:r>
    </w:p>
    <w:p w14:paraId="1F3EE6C9" w14:textId="36F4A2D7" w:rsidR="007D265A" w:rsidRDefault="00D51E7C" w:rsidP="007D265A">
      <w:r>
        <w:t xml:space="preserve">      </w:t>
      </w:r>
      <w:r>
        <w:t>demonstration of aspects such as call forwarding,</w:t>
      </w:r>
      <w:r>
        <w:t xml:space="preserve"> </w:t>
      </w:r>
      <w:r>
        <w:t xml:space="preserve">and various generations pf mobile technologies </w:t>
      </w:r>
    </w:p>
    <w:p w14:paraId="1DE818D8" w14:textId="578C813F" w:rsidR="00D51E7C" w:rsidRDefault="00D51E7C" w:rsidP="00F6133A">
      <w:r>
        <w:t xml:space="preserve">      </w:t>
      </w:r>
      <w:r>
        <w:t>such as GSM,</w:t>
      </w:r>
      <w:r>
        <w:t xml:space="preserve"> </w:t>
      </w:r>
      <w:r>
        <w:t>CDMA,</w:t>
      </w:r>
      <w:r>
        <w:t xml:space="preserve"> </w:t>
      </w:r>
      <w:r>
        <w:t>LTE</w:t>
      </w:r>
      <w:r>
        <w:t>.</w:t>
      </w:r>
      <w:r w:rsidR="007D265A">
        <w:t xml:space="preserve">   </w:t>
      </w:r>
    </w:p>
    <w:p w14:paraId="046EFBCC" w14:textId="4A5AF0EC" w:rsidR="00AD782D" w:rsidRDefault="00D51E7C" w:rsidP="0062312F">
      <w:pPr>
        <w:pStyle w:val="Heading1"/>
      </w:pPr>
      <w:r>
        <w:t>Skills</w:t>
      </w:r>
    </w:p>
    <w:p w14:paraId="3A07CB47" w14:textId="54D4C173" w:rsidR="00EE0074" w:rsidRDefault="00EE0074" w:rsidP="00EE0074">
      <w:pPr>
        <w:rPr>
          <w:rFonts w:ascii="Arial" w:hAnsi="Arial" w:cs="Arial"/>
          <w:color w:val="1D824C" w:themeColor="accent1"/>
          <w:sz w:val="24"/>
          <w:szCs w:val="24"/>
        </w:rPr>
      </w:pPr>
      <w:r>
        <w:rPr>
          <w:rFonts w:ascii="Arial" w:hAnsi="Arial" w:cs="Arial"/>
          <w:color w:val="1D824C" w:themeColor="accent1"/>
          <w:sz w:val="24"/>
          <w:szCs w:val="24"/>
        </w:rPr>
        <w:t>Languages:</w:t>
      </w:r>
    </w:p>
    <w:p w14:paraId="1B452BB7" w14:textId="1582F23E" w:rsidR="00EE0074" w:rsidRPr="00405157" w:rsidRDefault="00EE0074" w:rsidP="00EE0074">
      <w:pPr>
        <w:ind w:left="225" w:right="48"/>
        <w:rPr>
          <w:sz w:val="20"/>
          <w:szCs w:val="20"/>
        </w:rPr>
      </w:pPr>
      <w:r w:rsidRPr="00405157">
        <w:rPr>
          <w:sz w:val="20"/>
          <w:szCs w:val="20"/>
        </w:rPr>
        <w:t>C, C++, TCL (Tool Command Language), Java, Python and C# basics</w:t>
      </w:r>
      <w:r>
        <w:rPr>
          <w:sz w:val="20"/>
          <w:szCs w:val="20"/>
        </w:rPr>
        <w:t>.</w:t>
      </w:r>
    </w:p>
    <w:p w14:paraId="5903CF3B" w14:textId="77777777" w:rsidR="00EE0074" w:rsidRDefault="00EE0074" w:rsidP="00EE0074">
      <w:pPr>
        <w:ind w:right="48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E0074">
        <w:rPr>
          <w:rFonts w:ascii="Arial" w:eastAsia="Times New Roman" w:hAnsi="Arial" w:cs="Arial"/>
          <w:bCs/>
          <w:color w:val="1D824C" w:themeColor="accent1"/>
          <w:sz w:val="24"/>
          <w:szCs w:val="24"/>
        </w:rPr>
        <w:t>Frameworks &amp; Libraries</w:t>
      </w:r>
      <w:r w:rsidRPr="00405157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</w:p>
    <w:p w14:paraId="47AAD61C" w14:textId="6DB4BCC4" w:rsidR="00EE0074" w:rsidRDefault="00EE0074" w:rsidP="00EE0074">
      <w:pPr>
        <w:ind w:right="48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Pr="00405157">
        <w:rPr>
          <w:sz w:val="20"/>
          <w:szCs w:val="20"/>
        </w:rPr>
        <w:t>NumPy, Pandas, Matplotlib</w:t>
      </w:r>
      <w:r>
        <w:rPr>
          <w:sz w:val="20"/>
          <w:szCs w:val="20"/>
        </w:rPr>
        <w:t>.</w:t>
      </w:r>
    </w:p>
    <w:p w14:paraId="0692B180" w14:textId="3BDB8CD8" w:rsidR="00EE0074" w:rsidRDefault="00EE0074" w:rsidP="00EE0074">
      <w:pPr>
        <w:ind w:right="48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E0074">
        <w:rPr>
          <w:rFonts w:ascii="Arial" w:eastAsia="Times New Roman" w:hAnsi="Arial" w:cs="Arial"/>
          <w:bCs/>
          <w:color w:val="1D824C" w:themeColor="accent1"/>
          <w:sz w:val="24"/>
          <w:szCs w:val="24"/>
        </w:rPr>
        <w:t xml:space="preserve">Web </w:t>
      </w:r>
      <w:r w:rsidRPr="00EE0074">
        <w:rPr>
          <w:rFonts w:ascii="Arial" w:eastAsia="Times New Roman" w:hAnsi="Arial" w:cs="Arial"/>
          <w:bCs/>
          <w:color w:val="1D824C" w:themeColor="accent1"/>
          <w:sz w:val="24"/>
          <w:szCs w:val="24"/>
        </w:rPr>
        <w:t>technologies</w:t>
      </w:r>
      <w:r w:rsidRPr="00EE0074">
        <w:rPr>
          <w:rFonts w:ascii="Times New Roman" w:eastAsia="Times New Roman" w:hAnsi="Times New Roman" w:cs="Times New Roman"/>
          <w:b/>
          <w:color w:val="1D824C" w:themeColor="accent1"/>
          <w:sz w:val="20"/>
          <w:szCs w:val="20"/>
        </w:rPr>
        <w:t>:</w:t>
      </w:r>
      <w:r w:rsidRPr="0040515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5FAA1AE9" w14:textId="55B145AE" w:rsidR="00EE0074" w:rsidRDefault="00EE0074" w:rsidP="00EE0074">
      <w:pPr>
        <w:ind w:right="48"/>
        <w:rPr>
          <w:sz w:val="20"/>
          <w:szCs w:val="20"/>
        </w:rPr>
      </w:pPr>
      <w:r w:rsidRPr="00405157">
        <w:rPr>
          <w:sz w:val="20"/>
          <w:szCs w:val="20"/>
        </w:rPr>
        <w:t>HTML5, CSS3, Bootstrap, JavaScript, JSON, XML, PHP, AJAX, jQuery</w:t>
      </w:r>
      <w:r>
        <w:rPr>
          <w:sz w:val="20"/>
          <w:szCs w:val="20"/>
        </w:rPr>
        <w:t>.</w:t>
      </w:r>
    </w:p>
    <w:p w14:paraId="7D0A0A40" w14:textId="77777777" w:rsidR="00EE0074" w:rsidRDefault="00EE0074" w:rsidP="00EE0074">
      <w:pPr>
        <w:ind w:right="48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E0074">
        <w:rPr>
          <w:rFonts w:ascii="Arial" w:eastAsia="Times New Roman" w:hAnsi="Arial" w:cs="Arial"/>
          <w:bCs/>
          <w:color w:val="1D824C" w:themeColor="accent1"/>
          <w:sz w:val="24"/>
          <w:szCs w:val="24"/>
        </w:rPr>
        <w:t>Databases</w:t>
      </w:r>
      <w:r w:rsidRPr="00405157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14:paraId="0830D47E" w14:textId="5A56F992" w:rsidR="00EE0074" w:rsidRPr="00405157" w:rsidRDefault="00EE0074" w:rsidP="00EE0074">
      <w:pPr>
        <w:ind w:right="48"/>
        <w:rPr>
          <w:sz w:val="20"/>
          <w:szCs w:val="20"/>
        </w:rPr>
      </w:pPr>
      <w:r w:rsidRPr="0040515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405157">
        <w:rPr>
          <w:sz w:val="20"/>
          <w:szCs w:val="20"/>
        </w:rPr>
        <w:t>SQL, MySQL, MongoDB</w:t>
      </w:r>
      <w:r>
        <w:rPr>
          <w:sz w:val="20"/>
          <w:szCs w:val="20"/>
        </w:rPr>
        <w:t>.</w:t>
      </w:r>
    </w:p>
    <w:p w14:paraId="30BE6899" w14:textId="14BDE71A"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EEFBE" w14:textId="77777777" w:rsidR="004B4D4F" w:rsidRDefault="004B4D4F" w:rsidP="0068194B">
      <w:r>
        <w:separator/>
      </w:r>
    </w:p>
    <w:p w14:paraId="19B02D95" w14:textId="77777777" w:rsidR="004B4D4F" w:rsidRDefault="004B4D4F"/>
    <w:p w14:paraId="16D173CA" w14:textId="77777777" w:rsidR="004B4D4F" w:rsidRDefault="004B4D4F"/>
  </w:endnote>
  <w:endnote w:type="continuationSeparator" w:id="0">
    <w:p w14:paraId="359AB995" w14:textId="77777777" w:rsidR="004B4D4F" w:rsidRDefault="004B4D4F" w:rsidP="0068194B">
      <w:r>
        <w:continuationSeparator/>
      </w:r>
    </w:p>
    <w:p w14:paraId="0BCE6A9D" w14:textId="77777777" w:rsidR="004B4D4F" w:rsidRDefault="004B4D4F"/>
    <w:p w14:paraId="08DCC894" w14:textId="77777777" w:rsidR="004B4D4F" w:rsidRDefault="004B4D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6DF2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F84DC" w14:textId="77777777" w:rsidR="004B4D4F" w:rsidRDefault="004B4D4F" w:rsidP="0068194B">
      <w:r>
        <w:separator/>
      </w:r>
    </w:p>
    <w:p w14:paraId="3558A624" w14:textId="77777777" w:rsidR="004B4D4F" w:rsidRDefault="004B4D4F"/>
    <w:p w14:paraId="24EA9217" w14:textId="77777777" w:rsidR="004B4D4F" w:rsidRDefault="004B4D4F"/>
  </w:footnote>
  <w:footnote w:type="continuationSeparator" w:id="0">
    <w:p w14:paraId="6F563AD7" w14:textId="77777777" w:rsidR="004B4D4F" w:rsidRDefault="004B4D4F" w:rsidP="0068194B">
      <w:r>
        <w:continuationSeparator/>
      </w:r>
    </w:p>
    <w:p w14:paraId="5A1C322E" w14:textId="77777777" w:rsidR="004B4D4F" w:rsidRDefault="004B4D4F"/>
    <w:p w14:paraId="06BDF418" w14:textId="77777777" w:rsidR="004B4D4F" w:rsidRDefault="004B4D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A5D0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96B1A5" wp14:editId="6729CA2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328180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4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4D4F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34E8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265A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6734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1E7C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0074"/>
    <w:rsid w:val="00EE2CA8"/>
    <w:rsid w:val="00EF17E8"/>
    <w:rsid w:val="00EF51D9"/>
    <w:rsid w:val="00F02374"/>
    <w:rsid w:val="00F130DD"/>
    <w:rsid w:val="00F24884"/>
    <w:rsid w:val="00F476C4"/>
    <w:rsid w:val="00F6133A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0C6ED"/>
  <w15:chartTrackingRefBased/>
  <w15:docId w15:val="{00E85745-C1BB-41AB-BE35-2148B94C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mya-bondalapati-0350761a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ya\AppData\Local\Microsoft\Office\16.0\DTS\en-US%7b3F6BC20D-8392-4216-B163-4C88BCC51A80%7d\%7bFDB57478-AC08-4E78-9806-BACD733DBB04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24729B6EFF460B8BB4551DF483D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DD27B-311F-4C0B-96AF-FF49666E40C2}"/>
      </w:docPartPr>
      <w:docPartBody>
        <w:p w:rsidR="00000000" w:rsidRDefault="00025019" w:rsidP="00025019">
          <w:pPr>
            <w:pStyle w:val="5424729B6EFF460B8BB4551DF483D657"/>
          </w:pPr>
          <w:r w:rsidRPr="00CF1A49">
            <w:t>·</w:t>
          </w:r>
        </w:p>
      </w:docPartBody>
    </w:docPart>
    <w:docPart>
      <w:docPartPr>
        <w:name w:val="13AA647A80D840D48995E9C303DD5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EA160-41C1-448C-B879-EF219EEB148C}"/>
      </w:docPartPr>
      <w:docPartBody>
        <w:p w:rsidR="00000000" w:rsidRDefault="00025019" w:rsidP="00025019">
          <w:pPr>
            <w:pStyle w:val="13AA647A80D840D48995E9C303DD5E62"/>
          </w:pPr>
          <w:r w:rsidRPr="00CF1A49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19"/>
    <w:rsid w:val="0002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8915A80F4C465BA77D2ED3F7CC3B64">
    <w:name w:val="238915A80F4C465BA77D2ED3F7CC3B6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07B2B4B4BE44D209595AAB391C6E948">
    <w:name w:val="B07B2B4B4BE44D209595AAB391C6E948"/>
  </w:style>
  <w:style w:type="paragraph" w:customStyle="1" w:styleId="540C2FC96091454289F2381278A02121">
    <w:name w:val="540C2FC96091454289F2381278A02121"/>
  </w:style>
  <w:style w:type="paragraph" w:customStyle="1" w:styleId="CE0B38999D7843C984A90529FF243CEF">
    <w:name w:val="CE0B38999D7843C984A90529FF243CEF"/>
  </w:style>
  <w:style w:type="paragraph" w:customStyle="1" w:styleId="AEA51B70EEC74FC79E7683966C3E8C4E">
    <w:name w:val="AEA51B70EEC74FC79E7683966C3E8C4E"/>
  </w:style>
  <w:style w:type="paragraph" w:customStyle="1" w:styleId="DEE3206491C8405396DBA36BE7FD546E">
    <w:name w:val="DEE3206491C8405396DBA36BE7FD546E"/>
  </w:style>
  <w:style w:type="paragraph" w:customStyle="1" w:styleId="417C8793AB834CB38A27456CC753FE0A">
    <w:name w:val="417C8793AB834CB38A27456CC753FE0A"/>
  </w:style>
  <w:style w:type="paragraph" w:customStyle="1" w:styleId="302E494B1A264A5BB1CE80A12E0068DA">
    <w:name w:val="302E494B1A264A5BB1CE80A12E0068DA"/>
  </w:style>
  <w:style w:type="paragraph" w:customStyle="1" w:styleId="D94D7004BA61475DAE755EAF16A89544">
    <w:name w:val="D94D7004BA61475DAE755EAF16A89544"/>
  </w:style>
  <w:style w:type="paragraph" w:customStyle="1" w:styleId="19879C44791542C6B054F551F493A6BC">
    <w:name w:val="19879C44791542C6B054F551F493A6BC"/>
  </w:style>
  <w:style w:type="paragraph" w:customStyle="1" w:styleId="D5C6F16B486C48D79A4F09D0E790D453">
    <w:name w:val="D5C6F16B486C48D79A4F09D0E790D453"/>
  </w:style>
  <w:style w:type="paragraph" w:customStyle="1" w:styleId="3647D21023294D11BB41A90542FA14B9">
    <w:name w:val="3647D21023294D11BB41A90542FA14B9"/>
  </w:style>
  <w:style w:type="paragraph" w:customStyle="1" w:styleId="2AE2A4C7A49D464E84D4CB0B0796589C">
    <w:name w:val="2AE2A4C7A49D464E84D4CB0B0796589C"/>
  </w:style>
  <w:style w:type="paragraph" w:customStyle="1" w:styleId="0FE4A8E307A24B4D8501CCAEE1663B21">
    <w:name w:val="0FE4A8E307A24B4D8501CCAEE1663B21"/>
  </w:style>
  <w:style w:type="paragraph" w:customStyle="1" w:styleId="2DAF788AD728486CA98BE034B683C78F">
    <w:name w:val="2DAF788AD728486CA98BE034B683C78F"/>
  </w:style>
  <w:style w:type="character" w:styleId="SubtleReference">
    <w:name w:val="Subtle Reference"/>
    <w:basedOn w:val="DefaultParagraphFont"/>
    <w:uiPriority w:val="10"/>
    <w:qFormat/>
    <w:rsid w:val="00025019"/>
    <w:rPr>
      <w:b/>
      <w:caps w:val="0"/>
      <w:smallCaps/>
      <w:color w:val="595959" w:themeColor="text1" w:themeTint="A6"/>
    </w:rPr>
  </w:style>
  <w:style w:type="paragraph" w:customStyle="1" w:styleId="84810C7BB0DE49CB9D960C63B377AAA0">
    <w:name w:val="84810C7BB0DE49CB9D960C63B377AAA0"/>
  </w:style>
  <w:style w:type="paragraph" w:customStyle="1" w:styleId="D99B0F74BEDB471F850F0A7D44B3358D">
    <w:name w:val="D99B0F74BEDB471F850F0A7D44B3358D"/>
  </w:style>
  <w:style w:type="paragraph" w:customStyle="1" w:styleId="1476EDF8DD254E918D64B83F6A8A7DB6">
    <w:name w:val="1476EDF8DD254E918D64B83F6A8A7DB6"/>
  </w:style>
  <w:style w:type="paragraph" w:customStyle="1" w:styleId="7CE1001B9139427D80680D7B6DBBAB41">
    <w:name w:val="7CE1001B9139427D80680D7B6DBBAB41"/>
  </w:style>
  <w:style w:type="paragraph" w:customStyle="1" w:styleId="4BDE8871E521424FBF622CB6FF0358C2">
    <w:name w:val="4BDE8871E521424FBF622CB6FF0358C2"/>
  </w:style>
  <w:style w:type="paragraph" w:customStyle="1" w:styleId="E14279674132418B8A3F4AA67F338861">
    <w:name w:val="E14279674132418B8A3F4AA67F338861"/>
  </w:style>
  <w:style w:type="paragraph" w:customStyle="1" w:styleId="1EDD5EAFC89B4790A337D872877728B6">
    <w:name w:val="1EDD5EAFC89B4790A337D872877728B6"/>
  </w:style>
  <w:style w:type="paragraph" w:customStyle="1" w:styleId="AA4C66B6AA934236A8006D110A7399FC">
    <w:name w:val="AA4C66B6AA934236A8006D110A7399FC"/>
  </w:style>
  <w:style w:type="paragraph" w:customStyle="1" w:styleId="624734522DDB46D98B0F62BA1BD65E29">
    <w:name w:val="624734522DDB46D98B0F62BA1BD65E29"/>
  </w:style>
  <w:style w:type="paragraph" w:customStyle="1" w:styleId="671CEF04464D44A8891BDDFACF8CE391">
    <w:name w:val="671CEF04464D44A8891BDDFACF8CE391"/>
  </w:style>
  <w:style w:type="paragraph" w:customStyle="1" w:styleId="715F5FE721F94FC4A3A7E956FFF78419">
    <w:name w:val="715F5FE721F94FC4A3A7E956FFF78419"/>
  </w:style>
  <w:style w:type="paragraph" w:customStyle="1" w:styleId="4096831C7AE8453DB56733C12C3C747A">
    <w:name w:val="4096831C7AE8453DB56733C12C3C747A"/>
  </w:style>
  <w:style w:type="paragraph" w:customStyle="1" w:styleId="DE17B9D9DB964B44967E69AC1267C79B">
    <w:name w:val="DE17B9D9DB964B44967E69AC1267C79B"/>
  </w:style>
  <w:style w:type="paragraph" w:customStyle="1" w:styleId="0E27B04AA08646F48BF375D68CA27183">
    <w:name w:val="0E27B04AA08646F48BF375D68CA27183"/>
  </w:style>
  <w:style w:type="paragraph" w:customStyle="1" w:styleId="DDFD02E2F767493D8DCDAF452D241985">
    <w:name w:val="DDFD02E2F767493D8DCDAF452D241985"/>
  </w:style>
  <w:style w:type="paragraph" w:customStyle="1" w:styleId="97BC4BC526994326A6E7E19595C115CA">
    <w:name w:val="97BC4BC526994326A6E7E19595C115CA"/>
  </w:style>
  <w:style w:type="paragraph" w:customStyle="1" w:styleId="0DC6768445D54AD98585B0906EFF946A">
    <w:name w:val="0DC6768445D54AD98585B0906EFF946A"/>
  </w:style>
  <w:style w:type="paragraph" w:customStyle="1" w:styleId="40D1B7EBCBDC4FB7A76CBBE3FC3C9F9A">
    <w:name w:val="40D1B7EBCBDC4FB7A76CBBE3FC3C9F9A"/>
  </w:style>
  <w:style w:type="paragraph" w:customStyle="1" w:styleId="BB0BBD37305C45709A32DA75FC013251">
    <w:name w:val="BB0BBD37305C45709A32DA75FC013251"/>
  </w:style>
  <w:style w:type="paragraph" w:customStyle="1" w:styleId="78892AB55C4A497D9CD4A9DA88C8773C">
    <w:name w:val="78892AB55C4A497D9CD4A9DA88C8773C"/>
  </w:style>
  <w:style w:type="paragraph" w:customStyle="1" w:styleId="F4122A4A38F14475AB6CB0E2151E25B0">
    <w:name w:val="F4122A4A38F14475AB6CB0E2151E25B0"/>
  </w:style>
  <w:style w:type="paragraph" w:customStyle="1" w:styleId="625FC04C9FC340938E91BCDCBB42F14B">
    <w:name w:val="625FC04C9FC340938E91BCDCBB42F14B"/>
  </w:style>
  <w:style w:type="paragraph" w:customStyle="1" w:styleId="16E590F67F904B40ACD4F1822D5B4D58">
    <w:name w:val="16E590F67F904B40ACD4F1822D5B4D58"/>
  </w:style>
  <w:style w:type="paragraph" w:customStyle="1" w:styleId="0D00B909FFA44D70AAEE24D7713B3A4A">
    <w:name w:val="0D00B909FFA44D70AAEE24D7713B3A4A"/>
  </w:style>
  <w:style w:type="paragraph" w:customStyle="1" w:styleId="E57D2530681E4A609643672A17A40CB6">
    <w:name w:val="E57D2530681E4A609643672A17A40CB6"/>
  </w:style>
  <w:style w:type="paragraph" w:customStyle="1" w:styleId="075E84CFD5824158843EAC02DC47DB1F">
    <w:name w:val="075E84CFD5824158843EAC02DC47DB1F"/>
  </w:style>
  <w:style w:type="paragraph" w:customStyle="1" w:styleId="F73E579C7CAF498E8AF98BC88BFB3FDA">
    <w:name w:val="F73E579C7CAF498E8AF98BC88BFB3FDA"/>
    <w:rsid w:val="00025019"/>
  </w:style>
  <w:style w:type="paragraph" w:customStyle="1" w:styleId="7E58074F01D84EF5AFBAF38D22308DB0">
    <w:name w:val="7E58074F01D84EF5AFBAF38D22308DB0"/>
    <w:rsid w:val="00025019"/>
  </w:style>
  <w:style w:type="paragraph" w:customStyle="1" w:styleId="0E5714FFBE3B45BD9D82D642C079DFC9">
    <w:name w:val="0E5714FFBE3B45BD9D82D642C079DFC9"/>
    <w:rsid w:val="00025019"/>
  </w:style>
  <w:style w:type="paragraph" w:customStyle="1" w:styleId="30C8E76BD75844CEB492BB5284B24C79">
    <w:name w:val="30C8E76BD75844CEB492BB5284B24C79"/>
    <w:rsid w:val="00025019"/>
  </w:style>
  <w:style w:type="paragraph" w:customStyle="1" w:styleId="FA288EBCD82248CD9679E8EE87197501">
    <w:name w:val="FA288EBCD82248CD9679E8EE87197501"/>
    <w:rsid w:val="00025019"/>
  </w:style>
  <w:style w:type="paragraph" w:customStyle="1" w:styleId="4E7D2C076C224198978D6BFC8DADEB2A">
    <w:name w:val="4E7D2C076C224198978D6BFC8DADEB2A"/>
    <w:rsid w:val="00025019"/>
  </w:style>
  <w:style w:type="paragraph" w:customStyle="1" w:styleId="34B90D46FB714031AA3475100EB005CD">
    <w:name w:val="34B90D46FB714031AA3475100EB005CD"/>
    <w:rsid w:val="00025019"/>
  </w:style>
  <w:style w:type="paragraph" w:customStyle="1" w:styleId="5424729B6EFF460B8BB4551DF483D657">
    <w:name w:val="5424729B6EFF460B8BB4551DF483D657"/>
    <w:rsid w:val="00025019"/>
  </w:style>
  <w:style w:type="paragraph" w:customStyle="1" w:styleId="13AA647A80D840D48995E9C303DD5E62">
    <w:name w:val="13AA647A80D840D48995E9C303DD5E62"/>
    <w:rsid w:val="000250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{FDB57478-AC08-4E78-9806-BACD733DBB04}tf16402488.dotx</Template>
  <TotalTime>60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47</dc:creator>
  <cp:keywords/>
  <dc:description/>
  <cp:lastModifiedBy>ramya 47</cp:lastModifiedBy>
  <cp:revision>1</cp:revision>
  <dcterms:created xsi:type="dcterms:W3CDTF">2020-02-12T23:36:00Z</dcterms:created>
  <dcterms:modified xsi:type="dcterms:W3CDTF">2020-02-14T13:55:00Z</dcterms:modified>
  <cp:category/>
</cp:coreProperties>
</file>